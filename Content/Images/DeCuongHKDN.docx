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544"/>
        <w:gridCol w:w="5323"/>
      </w:tblGrid>
      <w:tr w:rsidR="00DA52D2">
        <w:trPr>
          <w:cantSplit/>
          <w:trHeight w:val="112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52D2" w:rsidRDefault="00E44BF0" w:rsidP="00524E61">
            <w:pPr>
              <w:pStyle w:val="BodyTextIndent"/>
              <w:keepNext/>
            </w:pPr>
            <w:r>
              <w:rPr>
                <w:noProof/>
              </w:rPr>
              <w:drawing>
                <wp:inline distT="0" distB="0" distL="0" distR="0">
                  <wp:extent cx="647700" cy="657225"/>
                  <wp:effectExtent l="0" t="0" r="0" b="9525"/>
                  <wp:docPr id="1" name="Picture 1" descr="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A52D2" w:rsidRDefault="00DA52D2">
            <w:pPr>
              <w:pStyle w:val="BodyTextIndent"/>
            </w:pPr>
            <w:r>
              <w:t>ĐẠI HỌC ĐÀ NẴNG</w:t>
            </w:r>
          </w:p>
          <w:p w:rsidR="00DA52D2" w:rsidRDefault="00DA52D2">
            <w:pPr>
              <w:pStyle w:val="BodyTextIndent"/>
            </w:pPr>
            <w:r>
              <w:t>Trường Cao Đẳng Công nghệ</w:t>
            </w:r>
          </w:p>
          <w:p w:rsidR="00DA52D2" w:rsidRDefault="00DA52D2">
            <w:pPr>
              <w:pStyle w:val="BodyTextIndent"/>
            </w:pPr>
            <w:r>
              <w:t>48 Cao Thắng Đà Nẵng</w:t>
            </w:r>
          </w:p>
          <w:p w:rsidR="00DA52D2" w:rsidRDefault="00DA52D2">
            <w:pPr>
              <w:pStyle w:val="BodyTextIndent"/>
              <w:rPr>
                <w:b/>
              </w:rPr>
            </w:pPr>
            <w:r>
              <w:rPr>
                <w:b/>
              </w:rPr>
              <w:t xml:space="preserve">Tel 0511 - </w:t>
            </w:r>
            <w:r w:rsidR="00524E61">
              <w:rPr>
                <w:b/>
              </w:rPr>
              <w:t>3</w:t>
            </w:r>
            <w:r>
              <w:rPr>
                <w:b/>
              </w:rPr>
              <w:t>835705</w:t>
            </w:r>
          </w:p>
        </w:tc>
        <w:tc>
          <w:tcPr>
            <w:tcW w:w="53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A52D2" w:rsidRDefault="00DA52D2">
            <w:pPr>
              <w:pStyle w:val="BodyTextIndent"/>
            </w:pPr>
            <w:r>
              <w:t xml:space="preserve">Biểu mẫu </w:t>
            </w:r>
          </w:p>
          <w:p w:rsidR="00DA52D2" w:rsidRPr="00524E61" w:rsidRDefault="00524E61" w:rsidP="00DA52D2">
            <w:pPr>
              <w:pStyle w:val="BodyTextIndent"/>
              <w:ind w:hanging="30"/>
              <w:rPr>
                <w:b/>
                <w:sz w:val="32"/>
                <w:szCs w:val="32"/>
              </w:rPr>
            </w:pPr>
            <w:r w:rsidRPr="00524E61">
              <w:rPr>
                <w:b/>
                <w:sz w:val="32"/>
                <w:szCs w:val="32"/>
              </w:rPr>
              <w:t>Đ</w:t>
            </w:r>
            <w:r w:rsidR="00186A53">
              <w:rPr>
                <w:b/>
                <w:sz w:val="32"/>
                <w:szCs w:val="32"/>
              </w:rPr>
              <w:t xml:space="preserve">Ề CƯƠNG </w:t>
            </w:r>
            <w:r w:rsidR="00186A53">
              <w:rPr>
                <w:b/>
                <w:sz w:val="32"/>
                <w:szCs w:val="32"/>
              </w:rPr>
              <w:br/>
            </w:r>
            <w:r w:rsidR="00186A53">
              <w:rPr>
                <w:b/>
                <w:sz w:val="32"/>
                <w:szCs w:val="32"/>
              </w:rPr>
              <w:tab/>
              <w:t>HỌC KỲ DOANH NGHIỆP</w:t>
            </w:r>
          </w:p>
        </w:tc>
      </w:tr>
    </w:tbl>
    <w:p w:rsidR="00DA52D2" w:rsidRDefault="00DA52D2">
      <w:pPr>
        <w:pStyle w:val="BodyTextInden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063"/>
      </w:tblGrid>
      <w:tr w:rsidR="00524E61" w:rsidTr="00E44BF0">
        <w:trPr>
          <w:trHeight w:hRule="exact" w:val="454"/>
        </w:trPr>
        <w:tc>
          <w:tcPr>
            <w:tcW w:w="4968" w:type="dxa"/>
            <w:vAlign w:val="center"/>
          </w:tcPr>
          <w:p w:rsidR="00524E61" w:rsidRDefault="00524E61">
            <w:pPr>
              <w:tabs>
                <w:tab w:val="left" w:pos="1985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Họ và tên </w:t>
            </w:r>
            <w:r w:rsidR="002C43A2">
              <w:rPr>
                <w:rFonts w:ascii="Arial" w:hAnsi="Arial" w:cs="Arial"/>
                <w:sz w:val="24"/>
              </w:rPr>
              <w:t>Sinh</w:t>
            </w:r>
            <w:r>
              <w:rPr>
                <w:rFonts w:ascii="Arial" w:hAnsi="Arial" w:cs="Arial"/>
                <w:sz w:val="24"/>
              </w:rPr>
              <w:t xml:space="preserve"> viên</w:t>
            </w:r>
            <w:r>
              <w:rPr>
                <w:rFonts w:ascii="Arial" w:hAnsi="Arial" w:cs="Arial"/>
                <w:sz w:val="24"/>
              </w:rPr>
              <w:tab/>
              <w:t>:</w:t>
            </w:r>
            <w:r w:rsidR="00E44BF0">
              <w:rPr>
                <w:rFonts w:ascii="Arial" w:hAnsi="Arial" w:cs="Arial"/>
                <w:sz w:val="24"/>
              </w:rPr>
              <w:t xml:space="preserve"> Nguyễn Thị Mỹ Loan</w:t>
            </w:r>
          </w:p>
        </w:tc>
        <w:tc>
          <w:tcPr>
            <w:tcW w:w="5063" w:type="dxa"/>
            <w:vAlign w:val="center"/>
          </w:tcPr>
          <w:p w:rsidR="00524E61" w:rsidRDefault="00524E61">
            <w:pPr>
              <w:tabs>
                <w:tab w:val="left" w:pos="1750"/>
              </w:tabs>
              <w:rPr>
                <w:rFonts w:ascii="Arial" w:hAnsi="Arial" w:cs="Arial"/>
                <w:sz w:val="24"/>
              </w:rPr>
            </w:pPr>
          </w:p>
        </w:tc>
      </w:tr>
      <w:tr w:rsidR="00DA52D2" w:rsidTr="00E44BF0">
        <w:trPr>
          <w:trHeight w:hRule="exact" w:val="454"/>
        </w:trPr>
        <w:tc>
          <w:tcPr>
            <w:tcW w:w="4968" w:type="dxa"/>
            <w:vAlign w:val="center"/>
          </w:tcPr>
          <w:p w:rsidR="00DA52D2" w:rsidRDefault="007D0D0D">
            <w:pPr>
              <w:tabs>
                <w:tab w:val="left" w:pos="1985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Mã sinh viên</w:t>
            </w:r>
            <w:r w:rsidR="00524E61">
              <w:rPr>
                <w:rFonts w:ascii="Arial" w:hAnsi="Arial" w:cs="Arial"/>
                <w:sz w:val="24"/>
              </w:rPr>
              <w:t xml:space="preserve"> :</w:t>
            </w:r>
            <w:r w:rsidR="00E44BF0">
              <w:rPr>
                <w:rFonts w:ascii="Arial" w:hAnsi="Arial" w:cs="Arial"/>
                <w:sz w:val="24"/>
              </w:rPr>
              <w:t xml:space="preserve"> 141250532166</w:t>
            </w:r>
          </w:p>
        </w:tc>
        <w:tc>
          <w:tcPr>
            <w:tcW w:w="5063" w:type="dxa"/>
            <w:vAlign w:val="center"/>
          </w:tcPr>
          <w:p w:rsidR="00DA52D2" w:rsidRDefault="007D0D0D">
            <w:pPr>
              <w:tabs>
                <w:tab w:val="left" w:pos="175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Ngành:</w:t>
            </w:r>
            <w:r w:rsidR="00073DBF">
              <w:rPr>
                <w:rFonts w:ascii="Arial" w:hAnsi="Arial" w:cs="Arial"/>
                <w:sz w:val="24"/>
              </w:rPr>
              <w:t xml:space="preserve"> </w:t>
            </w:r>
            <w:r w:rsidR="00E44BF0">
              <w:rPr>
                <w:rFonts w:ascii="Arial" w:hAnsi="Arial" w:cs="Arial"/>
                <w:sz w:val="24"/>
              </w:rPr>
              <w:t>Công Nghệ Thông Tin</w:t>
            </w:r>
          </w:p>
        </w:tc>
      </w:tr>
      <w:tr w:rsidR="007D0D0D" w:rsidTr="00E44BF0">
        <w:trPr>
          <w:trHeight w:hRule="exact" w:val="454"/>
        </w:trPr>
        <w:tc>
          <w:tcPr>
            <w:tcW w:w="4968" w:type="dxa"/>
            <w:vAlign w:val="center"/>
          </w:tcPr>
          <w:p w:rsidR="007D0D0D" w:rsidRDefault="007D0D0D">
            <w:pPr>
              <w:tabs>
                <w:tab w:val="left" w:pos="1985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Lớp sinh hoạt : </w:t>
            </w:r>
            <w:r w:rsidR="00E44BF0">
              <w:rPr>
                <w:rFonts w:ascii="Arial" w:hAnsi="Arial" w:cs="Arial"/>
                <w:sz w:val="24"/>
              </w:rPr>
              <w:t>14T1</w:t>
            </w:r>
          </w:p>
        </w:tc>
        <w:tc>
          <w:tcPr>
            <w:tcW w:w="5063" w:type="dxa"/>
            <w:vAlign w:val="center"/>
          </w:tcPr>
          <w:p w:rsidR="007D0D0D" w:rsidRDefault="007D0D0D">
            <w:pPr>
              <w:tabs>
                <w:tab w:val="left" w:pos="175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Khoa :</w:t>
            </w:r>
            <w:r w:rsidR="00E44BF0">
              <w:rPr>
                <w:rFonts w:ascii="Arial" w:hAnsi="Arial" w:cs="Arial"/>
                <w:sz w:val="24"/>
              </w:rPr>
              <w:t xml:space="preserve"> Điện</w:t>
            </w:r>
          </w:p>
        </w:tc>
      </w:tr>
    </w:tbl>
    <w:p w:rsidR="00AA770A" w:rsidRPr="00AA770A" w:rsidRDefault="00AA770A" w:rsidP="00AA770A">
      <w:pPr>
        <w:pStyle w:val="BodyTextIndent"/>
        <w:tabs>
          <w:tab w:val="left" w:pos="9893"/>
        </w:tabs>
        <w:spacing w:before="240"/>
        <w:rPr>
          <w:rFonts w:ascii="Arial" w:hAnsi="Arial" w:cs="Arial"/>
          <w:b/>
          <w:caps/>
          <w:sz w:val="20"/>
        </w:rPr>
      </w:pPr>
      <w:r w:rsidRPr="00AA770A">
        <w:rPr>
          <w:rFonts w:ascii="Arial" w:hAnsi="Arial" w:cs="Arial"/>
          <w:b/>
          <w:caps/>
        </w:rPr>
        <w:t>ThÔng tin vỀ doanh nghiỆp</w:t>
      </w:r>
    </w:p>
    <w:p w:rsidR="007D0D0D" w:rsidRDefault="007D0D0D" w:rsidP="001F12BC">
      <w:pPr>
        <w:pStyle w:val="BodyTextIndent"/>
        <w:tabs>
          <w:tab w:val="left" w:leader="underscore" w:pos="9893"/>
        </w:tabs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Tên đơn vị  - doanh nghiệp :</w:t>
      </w:r>
      <w:r w:rsidR="00E44BF0">
        <w:rPr>
          <w:rFonts w:ascii="Arial" w:hAnsi="Arial" w:cs="Arial"/>
        </w:rPr>
        <w:t xml:space="preserve"> Công ty TNHH Tư Vấn Giải Pháp CNTT Toàn Cầu Xanh</w:t>
      </w:r>
    </w:p>
    <w:p w:rsidR="00E44BF0" w:rsidRDefault="007D0D0D" w:rsidP="001F12BC">
      <w:pPr>
        <w:pStyle w:val="BodyTextIndent"/>
        <w:tabs>
          <w:tab w:val="left" w:leader="underscore" w:pos="6663"/>
          <w:tab w:val="left" w:leader="underscore" w:pos="992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Địa chỉ </w:t>
      </w:r>
      <w:r w:rsidR="008A2FAE">
        <w:rPr>
          <w:rFonts w:ascii="Arial" w:hAnsi="Arial" w:cs="Arial"/>
        </w:rPr>
        <w:t>:</w:t>
      </w:r>
      <w:r w:rsidR="00E44BF0">
        <w:rPr>
          <w:rFonts w:ascii="Arial" w:hAnsi="Arial" w:cs="Arial"/>
        </w:rPr>
        <w:t xml:space="preserve"> 31 Trần Phú, Phường Hải Châu 1, Quận Hải Châu, Đà Nẵng </w:t>
      </w:r>
    </w:p>
    <w:p w:rsidR="007D0D0D" w:rsidRDefault="008A2FAE" w:rsidP="001F12BC">
      <w:pPr>
        <w:pStyle w:val="BodyTextIndent"/>
        <w:tabs>
          <w:tab w:val="left" w:leader="underscore" w:pos="6663"/>
          <w:tab w:val="left" w:leader="underscore" w:pos="992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Số điện thoại</w:t>
      </w:r>
      <w:r w:rsidR="00E44BF0">
        <w:rPr>
          <w:rFonts w:ascii="Arial" w:hAnsi="Arial" w:cs="Arial"/>
        </w:rPr>
        <w:t>: (84+) 5113 833 666</w:t>
      </w:r>
    </w:p>
    <w:p w:rsidR="008A2FAE" w:rsidRDefault="00AA770A" w:rsidP="001F12BC">
      <w:pPr>
        <w:pStyle w:val="BodyTextIndent"/>
        <w:tabs>
          <w:tab w:val="left" w:leader="underscore" w:pos="6663"/>
          <w:tab w:val="left" w:leader="underscore" w:pos="992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Ngành nghề hoạt động</w:t>
      </w:r>
      <w:r w:rsidR="009B2C85">
        <w:rPr>
          <w:rFonts w:ascii="Arial" w:hAnsi="Arial" w:cs="Arial"/>
        </w:rPr>
        <w:t>: Công Nghệ Thông Tin</w:t>
      </w:r>
    </w:p>
    <w:tbl>
      <w:tblPr>
        <w:tblStyle w:val="TableGrid"/>
        <w:tblW w:w="0" w:type="auto"/>
        <w:tblInd w:w="284" w:type="dxa"/>
        <w:tblLook w:val="01E0" w:firstRow="1" w:lastRow="1" w:firstColumn="1" w:lastColumn="1" w:noHBand="0" w:noVBand="0"/>
      </w:tblPr>
      <w:tblGrid>
        <w:gridCol w:w="9825"/>
      </w:tblGrid>
      <w:tr w:rsidR="00605CA2">
        <w:trPr>
          <w:trHeight w:val="2382"/>
        </w:trPr>
        <w:tc>
          <w:tcPr>
            <w:tcW w:w="10109" w:type="dxa"/>
          </w:tcPr>
          <w:p w:rsidR="00605CA2" w:rsidRPr="00340DFF" w:rsidRDefault="00605CA2" w:rsidP="00605CA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340DFF">
              <w:rPr>
                <w:rFonts w:ascii="Arial" w:hAnsi="Arial" w:cs="Arial"/>
                <w:sz w:val="22"/>
                <w:szCs w:val="22"/>
              </w:rPr>
              <w:t>Giới thiệu về đơn vị - doanh nghiệp đến thực tập</w:t>
            </w:r>
          </w:p>
          <w:p w:rsidR="009B2C85" w:rsidRPr="00340DFF" w:rsidRDefault="009B2C85" w:rsidP="009B2C85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340DFF">
              <w:rPr>
                <w:rFonts w:ascii="Arial" w:hAnsi="Arial" w:cs="Arial"/>
                <w:sz w:val="22"/>
                <w:szCs w:val="22"/>
              </w:rPr>
              <w:t>Công ty TNHH Tư Vấn Giải Pháp CNTT Toàn Cầu Xanh thành lập vào năm 2008 đến nay</w:t>
            </w:r>
          </w:p>
          <w:p w:rsidR="00785BB6" w:rsidRPr="00340DFF" w:rsidRDefault="00785BB6" w:rsidP="00785BB6">
            <w:pPr>
              <w:pStyle w:val="ListParagraph"/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:rsidR="009B2C85" w:rsidRPr="00340DFF" w:rsidRDefault="009B2C85" w:rsidP="009B2C85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340DFF">
              <w:rPr>
                <w:rFonts w:ascii="Arial" w:hAnsi="Arial" w:cs="Arial"/>
                <w:sz w:val="22"/>
                <w:szCs w:val="22"/>
              </w:rPr>
              <w:t>Có những lịch vực kinh doanh: Tư Vấn giải pháp CNTT, Phát triển Web, Phát triển ứng dụng di động, Phát triển phần mềm, Thương mại điện tử, Thiết kế sáng tạo</w:t>
            </w:r>
          </w:p>
          <w:p w:rsidR="00E5293C" w:rsidRPr="00340DFF" w:rsidRDefault="00E5293C" w:rsidP="00E5293C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E5293C" w:rsidRPr="00340DFF" w:rsidRDefault="00E5293C" w:rsidP="00135606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340DFF">
              <w:rPr>
                <w:rFonts w:ascii="Arial" w:hAnsi="Arial" w:cs="Arial"/>
                <w:sz w:val="22"/>
                <w:szCs w:val="22"/>
              </w:rPr>
              <w:t>C</w:t>
            </w:r>
            <w:r w:rsidR="00372990">
              <w:rPr>
                <w:rFonts w:ascii="Arial" w:hAnsi="Arial" w:cs="Arial"/>
                <w:sz w:val="22"/>
                <w:szCs w:val="22"/>
              </w:rPr>
              <w:t>ó c</w:t>
            </w:r>
            <w:r w:rsidRPr="00340DFF">
              <w:rPr>
                <w:rFonts w:ascii="Arial" w:hAnsi="Arial" w:cs="Arial"/>
                <w:sz w:val="22"/>
                <w:szCs w:val="22"/>
              </w:rPr>
              <w:t>ác lĩnh vực hoạt động: Java, G-COMMERCE, GREENCMS, GREENNET, MOBILE, OUTSOURCING, .NET(WINFORM), .NET(WEBFORM)</w:t>
            </w:r>
            <w:r w:rsidR="00135606" w:rsidRPr="00340DFF">
              <w:rPr>
                <w:rFonts w:ascii="Arial" w:hAnsi="Arial" w:cs="Arial"/>
                <w:sz w:val="22"/>
                <w:szCs w:val="22"/>
              </w:rPr>
              <w:t>, Thiết Kế Đồ Họa, Thiết Kế Thương Hiệu.</w:t>
            </w:r>
          </w:p>
        </w:tc>
      </w:tr>
    </w:tbl>
    <w:p w:rsidR="00AA770A" w:rsidRPr="00AA770A" w:rsidRDefault="00AA770A" w:rsidP="00FF2156">
      <w:pPr>
        <w:pStyle w:val="BodyTextIndent"/>
        <w:tabs>
          <w:tab w:val="left" w:pos="9893"/>
        </w:tabs>
        <w:spacing w:before="240"/>
        <w:rPr>
          <w:rFonts w:ascii="Arial" w:hAnsi="Arial" w:cs="Arial"/>
          <w:b/>
          <w:caps/>
          <w:sz w:val="20"/>
        </w:rPr>
      </w:pPr>
      <w:r>
        <w:rPr>
          <w:rFonts w:ascii="Arial" w:hAnsi="Arial" w:cs="Arial"/>
          <w:b/>
          <w:caps/>
        </w:rPr>
        <w:t xml:space="preserve">KẾ HOẠCH </w:t>
      </w:r>
      <w:r w:rsidR="00605CA2">
        <w:rPr>
          <w:rFonts w:ascii="Arial" w:hAnsi="Arial" w:cs="Arial"/>
          <w:b/>
          <w:caps/>
        </w:rPr>
        <w:t xml:space="preserve">THAM GIA </w:t>
      </w:r>
      <w:r>
        <w:rPr>
          <w:rFonts w:ascii="Arial" w:hAnsi="Arial" w:cs="Arial"/>
          <w:b/>
          <w:caps/>
        </w:rPr>
        <w:t>HỌC KỲ</w:t>
      </w:r>
      <w:r w:rsidRPr="00AA770A">
        <w:rPr>
          <w:rFonts w:ascii="Arial" w:hAnsi="Arial" w:cs="Arial"/>
          <w:b/>
          <w:caps/>
        </w:rPr>
        <w:t xml:space="preserve"> doanh nghiỆp</w:t>
      </w:r>
    </w:p>
    <w:p w:rsidR="00AA770A" w:rsidRDefault="00AA770A" w:rsidP="00605CA2">
      <w:pPr>
        <w:pStyle w:val="BodyTextIndent"/>
        <w:tabs>
          <w:tab w:val="left" w:leader="underscore" w:pos="3402"/>
          <w:tab w:val="left" w:leader="underscore" w:pos="6663"/>
          <w:tab w:val="left" w:pos="9923"/>
        </w:tabs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Thời gian :</w:t>
      </w:r>
      <w:r w:rsidR="001F12BC">
        <w:rPr>
          <w:rFonts w:ascii="Arial" w:hAnsi="Arial" w:cs="Arial"/>
        </w:rPr>
        <w:t xml:space="preserve"> Từ ngày </w:t>
      </w:r>
      <w:r w:rsidR="00E326DD">
        <w:rPr>
          <w:rFonts w:ascii="Arial" w:hAnsi="Arial" w:cs="Arial"/>
        </w:rPr>
        <w:t>06/02/2017</w:t>
      </w:r>
      <w:r w:rsidR="00583ED9">
        <w:rPr>
          <w:rFonts w:ascii="Arial" w:hAnsi="Arial" w:cs="Arial"/>
        </w:rPr>
        <w:t xml:space="preserve"> đến ngày </w:t>
      </w:r>
      <w:r w:rsidR="00A7573F">
        <w:rPr>
          <w:rFonts w:ascii="Arial" w:hAnsi="Arial" w:cs="Arial"/>
        </w:rPr>
        <w:t>06/05</w:t>
      </w:r>
      <w:r w:rsidR="00E326DD">
        <w:rPr>
          <w:rFonts w:ascii="Arial" w:hAnsi="Arial" w:cs="Arial"/>
        </w:rPr>
        <w:t>/2017</w:t>
      </w:r>
    </w:p>
    <w:p w:rsidR="00AA770A" w:rsidRDefault="001F12BC" w:rsidP="001F12BC">
      <w:pPr>
        <w:pStyle w:val="BodyTextIndent"/>
        <w:tabs>
          <w:tab w:val="left" w:pos="3828"/>
          <w:tab w:val="left" w:pos="6663"/>
          <w:tab w:val="left" w:pos="99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Loại hình tham gia: Bán thời gian </w:t>
      </w:r>
    </w:p>
    <w:p w:rsidR="00262144" w:rsidRDefault="00546297" w:rsidP="00546297">
      <w:pPr>
        <w:pStyle w:val="BodyTextIndent"/>
        <w:tabs>
          <w:tab w:val="left" w:leader="underscore" w:pos="9923"/>
        </w:tabs>
        <w:spacing w:before="120"/>
        <w:rPr>
          <w:rFonts w:ascii="Arial" w:hAnsi="Arial" w:cs="Arial"/>
        </w:rPr>
      </w:pPr>
      <w:r>
        <w:rPr>
          <w:rFonts w:ascii="Arial" w:hAnsi="Arial" w:cs="Arial"/>
        </w:rPr>
        <w:t>Đơn vị - bộ phận quản lý trực tiếp</w:t>
      </w:r>
      <w:r w:rsidR="00E326DD">
        <w:rPr>
          <w:rFonts w:ascii="Arial" w:hAnsi="Arial" w:cs="Arial"/>
        </w:rPr>
        <w:t>: Phòng kỹ thuật</w:t>
      </w:r>
    </w:p>
    <w:p w:rsidR="00546297" w:rsidRDefault="00E326DD" w:rsidP="0097235D">
      <w:pPr>
        <w:pStyle w:val="BodyTextIndent"/>
        <w:tabs>
          <w:tab w:val="left" w:leader="underscore" w:pos="9923"/>
        </w:tabs>
        <w:spacing w:before="120"/>
        <w:rPr>
          <w:rFonts w:ascii="Arial" w:hAnsi="Arial" w:cs="Arial"/>
        </w:rPr>
      </w:pPr>
      <w:r>
        <w:rPr>
          <w:rFonts w:ascii="Arial" w:hAnsi="Arial" w:cs="Arial"/>
        </w:rPr>
        <w:t>Giảng viên hướng dẫn: ThS Lê Vũ</w:t>
      </w:r>
    </w:p>
    <w:p w:rsidR="00605CA2" w:rsidRDefault="00605CA2" w:rsidP="001F12BC">
      <w:pPr>
        <w:pStyle w:val="BodyTextIndent"/>
        <w:tabs>
          <w:tab w:val="left" w:pos="3828"/>
          <w:tab w:val="left" w:pos="6663"/>
          <w:tab w:val="left" w:pos="9923"/>
        </w:tabs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1E0" w:firstRow="1" w:lastRow="1" w:firstColumn="1" w:lastColumn="1" w:noHBand="0" w:noVBand="0"/>
      </w:tblPr>
      <w:tblGrid>
        <w:gridCol w:w="9825"/>
      </w:tblGrid>
      <w:tr w:rsidR="00605CA2">
        <w:trPr>
          <w:trHeight w:val="2446"/>
        </w:trPr>
        <w:tc>
          <w:tcPr>
            <w:tcW w:w="10109" w:type="dxa"/>
          </w:tcPr>
          <w:p w:rsidR="00605CA2" w:rsidRDefault="00605CA2" w:rsidP="00605CA2">
            <w:pPr>
              <w:pStyle w:val="BodyTextIndent"/>
              <w:tabs>
                <w:tab w:val="left" w:pos="3828"/>
                <w:tab w:val="left" w:pos="6663"/>
                <w:tab w:val="left" w:pos="9923"/>
              </w:tabs>
              <w:spacing w:before="240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Mục tiêu </w:t>
            </w:r>
            <w:r w:rsidR="00546297">
              <w:rPr>
                <w:rFonts w:ascii="Arial" w:hAnsi="Arial" w:cs="Arial"/>
              </w:rPr>
              <w:t>[nêu cụ thể yêu cầu về kiến thức, kỹ năng, thái độ cần đạt được sau khi tham gia HKDN]</w:t>
            </w:r>
          </w:p>
          <w:p w:rsidR="00E356C5" w:rsidRDefault="007F6A26" w:rsidP="007F6A26">
            <w:pPr>
              <w:pStyle w:val="BodyTextIndent"/>
              <w:numPr>
                <w:ilvl w:val="0"/>
                <w:numId w:val="2"/>
              </w:numPr>
              <w:tabs>
                <w:tab w:val="left" w:pos="3828"/>
                <w:tab w:val="left" w:pos="6663"/>
                <w:tab w:val="left" w:pos="9923"/>
              </w:tabs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Nắm quy trình, kỹ năng về lập trình web</w:t>
            </w:r>
          </w:p>
          <w:p w:rsidR="007F6A26" w:rsidRDefault="007F6A26" w:rsidP="007F6A26">
            <w:pPr>
              <w:pStyle w:val="BodyTextIndent"/>
              <w:numPr>
                <w:ilvl w:val="0"/>
                <w:numId w:val="2"/>
              </w:numPr>
              <w:tabs>
                <w:tab w:val="left" w:pos="3828"/>
                <w:tab w:val="left" w:pos="6663"/>
                <w:tab w:val="left" w:pos="9923"/>
              </w:tabs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Biết các nguyên lý hoạt động về web asp.net</w:t>
            </w:r>
          </w:p>
          <w:p w:rsidR="007F6A26" w:rsidRDefault="007F6A26" w:rsidP="007F6A26">
            <w:pPr>
              <w:pStyle w:val="BodyTextIndent"/>
              <w:numPr>
                <w:ilvl w:val="0"/>
                <w:numId w:val="2"/>
              </w:numPr>
              <w:tabs>
                <w:tab w:val="left" w:pos="3828"/>
                <w:tab w:val="left" w:pos="6663"/>
                <w:tab w:val="left" w:pos="9923"/>
              </w:tabs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Tiếp cận công nghệ mới như web responsive, bootstrap</w:t>
            </w:r>
            <w:r w:rsidR="001C4E2A">
              <w:rPr>
                <w:rFonts w:ascii="Arial" w:hAnsi="Arial" w:cs="Arial"/>
              </w:rPr>
              <w:t>, EntityFramework.</w:t>
            </w:r>
            <w:r>
              <w:rPr>
                <w:rFonts w:ascii="Arial" w:hAnsi="Arial" w:cs="Arial"/>
              </w:rPr>
              <w:t>..</w:t>
            </w:r>
          </w:p>
          <w:p w:rsidR="007F6A26" w:rsidRDefault="00F437A1" w:rsidP="00F437A1">
            <w:pPr>
              <w:pStyle w:val="BodyTextIndent"/>
              <w:numPr>
                <w:ilvl w:val="0"/>
                <w:numId w:val="2"/>
              </w:numPr>
              <w:tabs>
                <w:tab w:val="left" w:pos="3828"/>
                <w:tab w:val="left" w:pos="6663"/>
                <w:tab w:val="left" w:pos="9923"/>
              </w:tabs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Nâng cao lập trình về ngôn ngữ ASP.NET</w:t>
            </w:r>
          </w:p>
        </w:tc>
      </w:tr>
    </w:tbl>
    <w:p w:rsidR="00605CA2" w:rsidRDefault="00605CA2" w:rsidP="001F12BC">
      <w:pPr>
        <w:pStyle w:val="BodyTextIndent"/>
        <w:tabs>
          <w:tab w:val="left" w:pos="3828"/>
          <w:tab w:val="left" w:pos="6663"/>
          <w:tab w:val="left" w:pos="9923"/>
        </w:tabs>
        <w:rPr>
          <w:rFonts w:ascii="Arial" w:hAnsi="Arial" w:cs="Arial"/>
        </w:rPr>
      </w:pPr>
    </w:p>
    <w:p w:rsidR="008A2FAE" w:rsidRPr="00262144" w:rsidRDefault="00546297" w:rsidP="008A2FAE">
      <w:pPr>
        <w:pStyle w:val="BodyTextIndent"/>
        <w:tabs>
          <w:tab w:val="left" w:pos="6663"/>
        </w:tabs>
        <w:rPr>
          <w:rFonts w:ascii="Arial" w:hAnsi="Arial" w:cs="Arial"/>
          <w:b/>
          <w:sz w:val="24"/>
        </w:rPr>
      </w:pPr>
      <w:r w:rsidRPr="00262144">
        <w:rPr>
          <w:rFonts w:ascii="Arial" w:hAnsi="Arial" w:cs="Arial"/>
          <w:b/>
          <w:sz w:val="24"/>
        </w:rPr>
        <w:t>Kế hoạch chi tiết</w:t>
      </w:r>
    </w:p>
    <w:tbl>
      <w:tblPr>
        <w:tblStyle w:val="TableGrid"/>
        <w:tblW w:w="0" w:type="auto"/>
        <w:tblInd w:w="284" w:type="dxa"/>
        <w:tblLook w:val="01E0" w:firstRow="1" w:lastRow="1" w:firstColumn="1" w:lastColumn="1" w:noHBand="0" w:noVBand="0"/>
      </w:tblPr>
      <w:tblGrid>
        <w:gridCol w:w="1951"/>
        <w:gridCol w:w="5811"/>
        <w:gridCol w:w="2063"/>
      </w:tblGrid>
      <w:tr w:rsidR="00546297" w:rsidRPr="00262144">
        <w:trPr>
          <w:tblHeader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:rsidR="00546297" w:rsidRPr="00262144" w:rsidRDefault="00262144" w:rsidP="00262144">
            <w:pPr>
              <w:pStyle w:val="BodyTextIndent"/>
              <w:tabs>
                <w:tab w:val="left" w:pos="6663"/>
              </w:tabs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262144">
              <w:rPr>
                <w:rFonts w:ascii="Arial" w:hAnsi="Arial" w:cs="Arial"/>
                <w:b/>
              </w:rPr>
              <w:t>Thời gian</w:t>
            </w:r>
          </w:p>
        </w:tc>
        <w:tc>
          <w:tcPr>
            <w:tcW w:w="5811" w:type="dxa"/>
            <w:tcMar>
              <w:top w:w="57" w:type="dxa"/>
              <w:bottom w:w="57" w:type="dxa"/>
            </w:tcMar>
            <w:vAlign w:val="center"/>
          </w:tcPr>
          <w:p w:rsidR="00546297" w:rsidRPr="00262144" w:rsidRDefault="00262144" w:rsidP="00262144">
            <w:pPr>
              <w:pStyle w:val="BodyTextIndent"/>
              <w:tabs>
                <w:tab w:val="left" w:pos="6663"/>
              </w:tabs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262144">
              <w:rPr>
                <w:rFonts w:ascii="Arial" w:hAnsi="Arial" w:cs="Arial"/>
                <w:b/>
              </w:rPr>
              <w:t>Nội dung công việc</w:t>
            </w:r>
          </w:p>
        </w:tc>
        <w:tc>
          <w:tcPr>
            <w:tcW w:w="2063" w:type="dxa"/>
            <w:tcMar>
              <w:top w:w="57" w:type="dxa"/>
              <w:bottom w:w="57" w:type="dxa"/>
            </w:tcMar>
            <w:vAlign w:val="center"/>
          </w:tcPr>
          <w:p w:rsidR="00546297" w:rsidRPr="00262144" w:rsidRDefault="00262144" w:rsidP="00262144">
            <w:pPr>
              <w:pStyle w:val="BodyTextIndent"/>
              <w:tabs>
                <w:tab w:val="left" w:pos="6663"/>
              </w:tabs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262144">
              <w:rPr>
                <w:rFonts w:ascii="Arial" w:hAnsi="Arial" w:cs="Arial"/>
                <w:b/>
              </w:rPr>
              <w:t>Ghi chú</w:t>
            </w:r>
          </w:p>
        </w:tc>
      </w:tr>
      <w:tr w:rsidR="00546297" w:rsidTr="00505947">
        <w:trPr>
          <w:trHeight w:val="566"/>
        </w:trPr>
        <w:tc>
          <w:tcPr>
            <w:tcW w:w="1951" w:type="dxa"/>
          </w:tcPr>
          <w:p w:rsidR="00546297" w:rsidRDefault="00195FD5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6/2-</w:t>
            </w:r>
            <w:r w:rsidR="000E32ED">
              <w:rPr>
                <w:rFonts w:ascii="Arial" w:hAnsi="Arial" w:cs="Arial"/>
              </w:rPr>
              <w:t>/</w:t>
            </w:r>
            <w:r w:rsidR="00AD3087">
              <w:rPr>
                <w:rFonts w:ascii="Arial" w:hAnsi="Arial" w:cs="Arial"/>
              </w:rPr>
              <w:t>15/</w:t>
            </w:r>
            <w:r w:rsidR="000E32ED">
              <w:rPr>
                <w:rFonts w:ascii="Arial" w:hAnsi="Arial" w:cs="Arial"/>
              </w:rPr>
              <w:t>2</w:t>
            </w:r>
          </w:p>
        </w:tc>
        <w:tc>
          <w:tcPr>
            <w:tcW w:w="5811" w:type="dxa"/>
          </w:tcPr>
          <w:p w:rsidR="00546297" w:rsidRDefault="000E32ED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và làm</w:t>
            </w:r>
            <w:r w:rsidR="00EB0AF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về ASP.NET (Basic Model, Controller, View)</w:t>
            </w:r>
          </w:p>
        </w:tc>
        <w:tc>
          <w:tcPr>
            <w:tcW w:w="2063" w:type="dxa"/>
          </w:tcPr>
          <w:p w:rsidR="00546297" w:rsidRDefault="00546297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262144">
        <w:trPr>
          <w:trHeight w:val="569"/>
        </w:trPr>
        <w:tc>
          <w:tcPr>
            <w:tcW w:w="1951" w:type="dxa"/>
          </w:tcPr>
          <w:p w:rsidR="00262144" w:rsidRDefault="00AD3087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16/2-25</w:t>
            </w:r>
            <w:r w:rsidR="000E32ED">
              <w:rPr>
                <w:rFonts w:ascii="Arial" w:hAnsi="Arial" w:cs="Arial"/>
              </w:rPr>
              <w:t>/2</w:t>
            </w:r>
          </w:p>
        </w:tc>
        <w:tc>
          <w:tcPr>
            <w:tcW w:w="5811" w:type="dxa"/>
          </w:tcPr>
          <w:p w:rsidR="00262144" w:rsidRDefault="000E32ED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và làm về EntityFrameWork</w:t>
            </w:r>
            <w:r w:rsidR="00867236">
              <w:rPr>
                <w:rFonts w:ascii="Arial" w:hAnsi="Arial" w:cs="Arial"/>
              </w:rPr>
              <w:t>, GitHub</w:t>
            </w:r>
          </w:p>
        </w:tc>
        <w:tc>
          <w:tcPr>
            <w:tcW w:w="2063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3B7046">
        <w:trPr>
          <w:trHeight w:val="569"/>
        </w:trPr>
        <w:tc>
          <w:tcPr>
            <w:tcW w:w="1951" w:type="dxa"/>
          </w:tcPr>
          <w:p w:rsidR="003B7046" w:rsidRDefault="003B7046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26/2-5/3</w:t>
            </w:r>
          </w:p>
        </w:tc>
        <w:tc>
          <w:tcPr>
            <w:tcW w:w="5811" w:type="dxa"/>
          </w:tcPr>
          <w:p w:rsidR="003B7046" w:rsidRDefault="003B7046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và làm về</w:t>
            </w:r>
            <w:r>
              <w:rPr>
                <w:rFonts w:ascii="Arial" w:hAnsi="Arial" w:cs="Arial"/>
              </w:rPr>
              <w:t xml:space="preserve"> MVC Routing</w:t>
            </w:r>
          </w:p>
        </w:tc>
        <w:tc>
          <w:tcPr>
            <w:tcW w:w="2063" w:type="dxa"/>
          </w:tcPr>
          <w:p w:rsidR="003B7046" w:rsidRDefault="003B7046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262144">
        <w:trPr>
          <w:trHeight w:val="569"/>
        </w:trPr>
        <w:tc>
          <w:tcPr>
            <w:tcW w:w="1951" w:type="dxa"/>
          </w:tcPr>
          <w:p w:rsidR="00262144" w:rsidRDefault="00AF6EE6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6/3-15/3</w:t>
            </w:r>
          </w:p>
        </w:tc>
        <w:tc>
          <w:tcPr>
            <w:tcW w:w="5811" w:type="dxa"/>
          </w:tcPr>
          <w:p w:rsidR="00093B80" w:rsidRPr="00093B80" w:rsidRDefault="00CB2198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</w:rPr>
              <w:t>Tìm hiểu và làm về</w:t>
            </w:r>
            <w:r w:rsidR="00093B80" w:rsidRPr="00093B80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 Bootstrap library </w:t>
            </w:r>
          </w:p>
          <w:p w:rsidR="00262144" w:rsidRDefault="00CB2198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và làm về</w:t>
            </w:r>
            <w:r w:rsidR="00850E91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 Web R</w:t>
            </w:r>
            <w:r w:rsidR="00093B80" w:rsidRPr="00093B80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esponsive</w:t>
            </w:r>
          </w:p>
        </w:tc>
        <w:tc>
          <w:tcPr>
            <w:tcW w:w="2063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AD3087">
        <w:trPr>
          <w:trHeight w:val="569"/>
        </w:trPr>
        <w:tc>
          <w:tcPr>
            <w:tcW w:w="1951" w:type="dxa"/>
          </w:tcPr>
          <w:p w:rsidR="00AD3087" w:rsidRDefault="00AF6EE6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15/3-25/3</w:t>
            </w:r>
          </w:p>
        </w:tc>
        <w:tc>
          <w:tcPr>
            <w:tcW w:w="5811" w:type="dxa"/>
          </w:tcPr>
          <w:p w:rsidR="00AD3087" w:rsidRDefault="00AD3087" w:rsidP="009A4B6A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và học về javascript, jquery library, ajax</w:t>
            </w:r>
          </w:p>
        </w:tc>
        <w:tc>
          <w:tcPr>
            <w:tcW w:w="2063" w:type="dxa"/>
          </w:tcPr>
          <w:p w:rsidR="00AD3087" w:rsidRDefault="00AD3087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AD3087">
        <w:trPr>
          <w:trHeight w:val="569"/>
        </w:trPr>
        <w:tc>
          <w:tcPr>
            <w:tcW w:w="1951" w:type="dxa"/>
          </w:tcPr>
          <w:p w:rsidR="00AD3087" w:rsidRDefault="00AF6EE6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26/3-01/04</w:t>
            </w:r>
          </w:p>
        </w:tc>
        <w:tc>
          <w:tcPr>
            <w:tcW w:w="5811" w:type="dxa"/>
          </w:tcPr>
          <w:p w:rsidR="00AD3087" w:rsidRDefault="00B0037E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</w:t>
            </w:r>
            <w:r w:rsidR="003A2680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</w:t>
            </w:r>
            <w:r w:rsidR="00AD3087">
              <w:rPr>
                <w:rFonts w:ascii="Arial" w:hAnsi="Arial" w:cs="Arial"/>
              </w:rPr>
              <w:t>ing về Web API cơ bản</w:t>
            </w:r>
          </w:p>
        </w:tc>
        <w:tc>
          <w:tcPr>
            <w:tcW w:w="2063" w:type="dxa"/>
          </w:tcPr>
          <w:p w:rsidR="00AD3087" w:rsidRDefault="00AD3087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AD3087" w:rsidTr="00E32AAA">
        <w:trPr>
          <w:trHeight w:val="569"/>
        </w:trPr>
        <w:tc>
          <w:tcPr>
            <w:tcW w:w="1951" w:type="dxa"/>
            <w:tcBorders>
              <w:bottom w:val="single" w:sz="4" w:space="0" w:color="auto"/>
            </w:tcBorders>
          </w:tcPr>
          <w:p w:rsidR="00AD3087" w:rsidRDefault="00AF6EE6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02/04-10/04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:rsidR="00AD3087" w:rsidRDefault="00E32AAA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</w:t>
            </w:r>
            <w:r w:rsidRPr="00F03CB9">
              <w:rPr>
                <w:rFonts w:ascii="Arial" w:hAnsi="Arial" w:cs="Arial"/>
                <w:szCs w:val="22"/>
              </w:rPr>
              <w:t xml:space="preserve"> </w:t>
            </w:r>
            <w:r w:rsidRPr="00F03CB9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template HomePage layout, LoginPage, ListingPage, DetailPage for ASP.NET MVC using bootstrap</w:t>
            </w:r>
          </w:p>
        </w:tc>
        <w:tc>
          <w:tcPr>
            <w:tcW w:w="2063" w:type="dxa"/>
          </w:tcPr>
          <w:p w:rsidR="00AD3087" w:rsidRDefault="00AD3087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727D32" w:rsidTr="00727D32">
        <w:trPr>
          <w:trHeight w:val="476"/>
        </w:trPr>
        <w:tc>
          <w:tcPr>
            <w:tcW w:w="1951" w:type="dxa"/>
            <w:tcBorders>
              <w:bottom w:val="nil"/>
            </w:tcBorders>
          </w:tcPr>
          <w:p w:rsidR="00727D32" w:rsidRDefault="00AF6EE6" w:rsidP="00855B4A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bookmarkStart w:id="0" w:name="_GoBack"/>
            <w:bookmarkEnd w:id="0"/>
            <w:r w:rsidR="00E652C1">
              <w:rPr>
                <w:rFonts w:ascii="Arial" w:hAnsi="Arial" w:cs="Arial"/>
              </w:rPr>
              <w:t>1/04</w:t>
            </w:r>
            <w:r w:rsidR="00727D32">
              <w:rPr>
                <w:rFonts w:ascii="Arial" w:hAnsi="Arial" w:cs="Arial"/>
              </w:rPr>
              <w:t>-</w:t>
            </w:r>
            <w:r w:rsidR="00855B4A">
              <w:rPr>
                <w:rFonts w:ascii="Arial" w:hAnsi="Arial" w:cs="Arial"/>
              </w:rPr>
              <w:t>06/05</w:t>
            </w:r>
          </w:p>
        </w:tc>
        <w:tc>
          <w:tcPr>
            <w:tcW w:w="5811" w:type="dxa"/>
            <w:tcBorders>
              <w:bottom w:val="nil"/>
            </w:tcBorders>
          </w:tcPr>
          <w:p w:rsidR="00727D32" w:rsidRDefault="00727D32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Hoàn thành</w:t>
            </w:r>
            <w:r w:rsidR="00DB4F3A">
              <w:rPr>
                <w:rFonts w:ascii="Arial" w:hAnsi="Arial" w:cs="Arial"/>
              </w:rPr>
              <w:t xml:space="preserve"> cơ bản</w:t>
            </w:r>
            <w:r>
              <w:rPr>
                <w:rFonts w:ascii="Arial" w:hAnsi="Arial" w:cs="Arial"/>
              </w:rPr>
              <w:t xml:space="preserve"> đồ án tốt nghiệp và báo cáo thực tập</w:t>
            </w:r>
          </w:p>
        </w:tc>
        <w:tc>
          <w:tcPr>
            <w:tcW w:w="2063" w:type="dxa"/>
            <w:vMerge w:val="restart"/>
          </w:tcPr>
          <w:p w:rsidR="00727D32" w:rsidRDefault="00727D32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727D32" w:rsidTr="00727D32">
        <w:trPr>
          <w:trHeight w:val="70"/>
        </w:trPr>
        <w:tc>
          <w:tcPr>
            <w:tcW w:w="1951" w:type="dxa"/>
            <w:tcBorders>
              <w:top w:val="nil"/>
            </w:tcBorders>
          </w:tcPr>
          <w:p w:rsidR="00727D32" w:rsidRDefault="00727D32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811" w:type="dxa"/>
            <w:tcBorders>
              <w:top w:val="nil"/>
            </w:tcBorders>
          </w:tcPr>
          <w:p w:rsidR="00727D32" w:rsidRDefault="00727D32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063" w:type="dxa"/>
            <w:vMerge/>
          </w:tcPr>
          <w:p w:rsidR="00727D32" w:rsidRDefault="00727D32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</w:tbl>
    <w:p w:rsidR="00546297" w:rsidRDefault="00546297" w:rsidP="008A2FAE">
      <w:pPr>
        <w:pStyle w:val="BodyTextIndent"/>
        <w:tabs>
          <w:tab w:val="left" w:pos="6663"/>
        </w:tabs>
        <w:rPr>
          <w:rFonts w:ascii="Arial" w:hAnsi="Arial" w:cs="Arial"/>
        </w:rPr>
      </w:pPr>
    </w:p>
    <w:p w:rsidR="00262144" w:rsidRDefault="00262144" w:rsidP="00262144">
      <w:pPr>
        <w:pStyle w:val="BodyTextIndent"/>
        <w:tabs>
          <w:tab w:val="left" w:leader="underscore" w:pos="7938"/>
        </w:tabs>
        <w:rPr>
          <w:rFonts w:ascii="Arial" w:hAnsi="Arial" w:cs="Arial"/>
        </w:rPr>
      </w:pPr>
      <w:r>
        <w:rPr>
          <w:rFonts w:ascii="Arial" w:hAnsi="Arial" w:cs="Arial"/>
        </w:rPr>
        <w:t>Ngày báo cáo sau kh</w:t>
      </w:r>
      <w:r w:rsidR="00F01425">
        <w:rPr>
          <w:rFonts w:ascii="Arial" w:hAnsi="Arial" w:cs="Arial"/>
        </w:rPr>
        <w:t>i kết thúc học kỳ doanh nghiệp: 10/05/2017</w:t>
      </w:r>
    </w:p>
    <w:p w:rsidR="00262144" w:rsidRDefault="00262144" w:rsidP="00262144">
      <w:pPr>
        <w:pStyle w:val="BodyTextIndent"/>
        <w:tabs>
          <w:tab w:val="left" w:leader="underscore" w:pos="7938"/>
        </w:tabs>
        <w:rPr>
          <w:rFonts w:ascii="Arial" w:hAnsi="Arial" w:cs="Arial"/>
        </w:rPr>
      </w:pPr>
    </w:p>
    <w:p w:rsidR="00262144" w:rsidRDefault="0097235D" w:rsidP="00262144">
      <w:pPr>
        <w:pStyle w:val="BodyTextIndent"/>
        <w:tabs>
          <w:tab w:val="left" w:leader="underscore" w:pos="7938"/>
        </w:tabs>
        <w:rPr>
          <w:rFonts w:ascii="Arial" w:hAnsi="Arial" w:cs="Arial"/>
        </w:rPr>
      </w:pPr>
      <w:r>
        <w:rPr>
          <w:rFonts w:ascii="Arial" w:hAnsi="Arial" w:cs="Arial"/>
        </w:rPr>
        <w:t>Lời cam kết chấp hành đúng các qui định tại đơn vị tham gia học kỳ doanh nghiệp</w:t>
      </w:r>
    </w:p>
    <w:p w:rsidR="0097235D" w:rsidRDefault="0097235D" w:rsidP="00FF2156">
      <w:pPr>
        <w:pStyle w:val="BodyTextIndent"/>
        <w:rPr>
          <w:rFonts w:ascii="Arial" w:hAnsi="Arial" w:cs="Arial"/>
        </w:rPr>
      </w:pPr>
    </w:p>
    <w:p w:rsidR="005D5D23" w:rsidRDefault="005D5D23" w:rsidP="00E65F86">
      <w:pPr>
        <w:pStyle w:val="BodyTextIndent"/>
        <w:tabs>
          <w:tab w:val="left" w:leader="underscore" w:pos="989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85DDE">
        <w:rPr>
          <w:rFonts w:ascii="Arial" w:hAnsi="Arial" w:cs="Arial"/>
        </w:rPr>
        <w:t>Em xin cam kết chấp hành đúng các quy định tại đơn vị tha</w:t>
      </w:r>
      <w:r w:rsidR="00E65F86">
        <w:rPr>
          <w:rFonts w:ascii="Arial" w:hAnsi="Arial" w:cs="Arial"/>
        </w:rPr>
        <w:t>m gia học kỳ doanh nghiệp.</w:t>
      </w:r>
    </w:p>
    <w:p w:rsidR="00A746DC" w:rsidRDefault="00A746DC" w:rsidP="005D5D23">
      <w:pPr>
        <w:pStyle w:val="BodyTextIndent"/>
        <w:ind w:left="5324"/>
        <w:jc w:val="center"/>
        <w:rPr>
          <w:rFonts w:ascii="Arial" w:hAnsi="Arial" w:cs="Arial"/>
        </w:rPr>
      </w:pPr>
    </w:p>
    <w:p w:rsidR="005D5D23" w:rsidRPr="005D5D23" w:rsidRDefault="005D5D23" w:rsidP="005D5D23">
      <w:pPr>
        <w:pStyle w:val="BodyTextIndent"/>
        <w:ind w:left="5324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>Ngày</w:t>
      </w:r>
      <w:r w:rsidR="002252F9">
        <w:rPr>
          <w:rFonts w:ascii="Arial" w:hAnsi="Arial" w:cs="Arial"/>
        </w:rPr>
        <w:t xml:space="preserve"> 19 </w:t>
      </w:r>
      <w:r>
        <w:rPr>
          <w:rFonts w:ascii="Arial" w:hAnsi="Arial" w:cs="Arial"/>
        </w:rPr>
        <w:t>thán</w:t>
      </w:r>
      <w:r w:rsidR="002252F9">
        <w:rPr>
          <w:rFonts w:ascii="Arial" w:hAnsi="Arial" w:cs="Arial"/>
        </w:rPr>
        <w:t>g 02</w:t>
      </w:r>
      <w:r w:rsidR="002252F9" w:rsidRPr="00C258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năm</w:t>
      </w:r>
      <w:r w:rsidR="004A62D2" w:rsidRPr="00C258A1">
        <w:rPr>
          <w:rFonts w:ascii="Arial" w:hAnsi="Arial" w:cs="Arial"/>
        </w:rPr>
        <w:t xml:space="preserve"> </w:t>
      </w:r>
      <w:r w:rsidR="004A62D2" w:rsidRPr="004A62D2">
        <w:rPr>
          <w:rFonts w:ascii="Arial" w:hAnsi="Arial" w:cs="Arial"/>
        </w:rPr>
        <w:t>2017</w:t>
      </w:r>
      <w:r w:rsidRPr="005D5D23">
        <w:rPr>
          <w:rFonts w:ascii="Arial" w:hAnsi="Arial" w:cs="Arial"/>
          <w:u w:val="single"/>
        </w:rPr>
        <w:t xml:space="preserve">  </w:t>
      </w:r>
    </w:p>
    <w:p w:rsidR="005D5D23" w:rsidRDefault="005D5D23" w:rsidP="005D5D23">
      <w:pPr>
        <w:pStyle w:val="BodyTextIndent"/>
        <w:spacing w:line="360" w:lineRule="auto"/>
        <w:ind w:left="5324"/>
        <w:jc w:val="center"/>
        <w:rPr>
          <w:rFonts w:ascii="Arial" w:hAnsi="Arial" w:cs="Arial"/>
        </w:rPr>
      </w:pPr>
      <w:r>
        <w:rPr>
          <w:rFonts w:ascii="Arial" w:hAnsi="Arial" w:cs="Arial"/>
        </w:rPr>
        <w:t>Sinh viên ký tên</w:t>
      </w: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p w:rsidR="002252F9" w:rsidRDefault="002252F9" w:rsidP="005D5D23">
      <w:pPr>
        <w:pStyle w:val="BodyTextIndent"/>
        <w:ind w:left="5324"/>
        <w:jc w:val="center"/>
        <w:rPr>
          <w:rFonts w:ascii="Arial" w:hAnsi="Arial" w:cs="Arial"/>
        </w:rPr>
      </w:pPr>
      <w:r>
        <w:rPr>
          <w:rFonts w:ascii="Arial" w:hAnsi="Arial" w:cs="Arial"/>
        </w:rPr>
        <w:t>Nguyễn Thị Mỹ Loan</w:t>
      </w: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1E0" w:firstRow="1" w:lastRow="1" w:firstColumn="1" w:lastColumn="1" w:noHBand="0" w:noVBand="0"/>
      </w:tblPr>
      <w:tblGrid>
        <w:gridCol w:w="2659"/>
        <w:gridCol w:w="3119"/>
        <w:gridCol w:w="4047"/>
      </w:tblGrid>
      <w:tr w:rsidR="005D5D23">
        <w:trPr>
          <w:trHeight w:val="2261"/>
        </w:trPr>
        <w:tc>
          <w:tcPr>
            <w:tcW w:w="2659" w:type="dxa"/>
          </w:tcPr>
          <w:p w:rsidR="005D5D23" w:rsidRDefault="005D5D23" w:rsidP="005D5D23">
            <w:pPr>
              <w:pStyle w:val="BodyTextIndent"/>
              <w:spacing w:before="120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Phê duyệt của GVHD</w:t>
            </w:r>
          </w:p>
        </w:tc>
        <w:tc>
          <w:tcPr>
            <w:tcW w:w="3119" w:type="dxa"/>
          </w:tcPr>
          <w:p w:rsidR="005D5D23" w:rsidRDefault="005D5D23" w:rsidP="005D5D23">
            <w:pPr>
              <w:pStyle w:val="BodyTextIndent"/>
              <w:spacing w:before="120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Phê duyệt của </w:t>
            </w:r>
            <w:r w:rsidR="0089201E">
              <w:rPr>
                <w:rFonts w:ascii="Arial" w:hAnsi="Arial" w:cs="Arial"/>
              </w:rPr>
              <w:t>Bộ môn -</w:t>
            </w:r>
            <w:r>
              <w:rPr>
                <w:rFonts w:ascii="Arial" w:hAnsi="Arial" w:cs="Arial"/>
              </w:rPr>
              <w:t>Khoa</w:t>
            </w:r>
          </w:p>
        </w:tc>
        <w:tc>
          <w:tcPr>
            <w:tcW w:w="4047" w:type="dxa"/>
          </w:tcPr>
          <w:p w:rsidR="005D5D23" w:rsidRDefault="005D5D23" w:rsidP="005D5D23">
            <w:pPr>
              <w:pStyle w:val="BodyTextIndent"/>
              <w:spacing w:before="120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Phê duyệt của </w:t>
            </w:r>
            <w:r w:rsidR="009307FD">
              <w:rPr>
                <w:rFonts w:ascii="Arial" w:hAnsi="Arial" w:cs="Arial"/>
              </w:rPr>
              <w:t>lãnh đạo</w:t>
            </w:r>
            <w:r>
              <w:rPr>
                <w:rFonts w:ascii="Arial" w:hAnsi="Arial" w:cs="Arial"/>
              </w:rPr>
              <w:t xml:space="preserve"> doanh nghiệp</w:t>
            </w:r>
          </w:p>
        </w:tc>
      </w:tr>
    </w:tbl>
    <w:p w:rsidR="00FF2156" w:rsidRDefault="00FF2156" w:rsidP="00FF2156">
      <w:pPr>
        <w:pStyle w:val="BodyTextIndent"/>
        <w:rPr>
          <w:rFonts w:ascii="Arial" w:hAnsi="Arial" w:cs="Arial"/>
        </w:rPr>
      </w:pPr>
    </w:p>
    <w:p w:rsidR="00DA52D2" w:rsidRDefault="00DA52D2">
      <w:pPr>
        <w:pStyle w:val="BodyTextIndent"/>
        <w:rPr>
          <w:rFonts w:ascii="Arial" w:hAnsi="Arial" w:cs="Arial"/>
        </w:rPr>
      </w:pPr>
      <w:r>
        <w:rPr>
          <w:rFonts w:ascii="Arial" w:hAnsi="Arial" w:cs="Arial"/>
        </w:rPr>
        <w:t xml:space="preserve">Lưu ý: </w:t>
      </w:r>
    </w:p>
    <w:p w:rsidR="00DA52D2" w:rsidRDefault="005D5D23" w:rsidP="009307FD">
      <w:pPr>
        <w:pStyle w:val="BodyTextIndent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Sinh viên tham gia HKDN cần phải liên hệ trước với đơn vị đến tham dự HKDN để hoàn thành đề cương này</w:t>
      </w:r>
      <w:r w:rsidR="00DA52D2">
        <w:rPr>
          <w:rFonts w:ascii="Arial" w:hAnsi="Arial" w:cs="Arial"/>
          <w:sz w:val="24"/>
        </w:rPr>
        <w:t>.</w:t>
      </w:r>
    </w:p>
    <w:p w:rsidR="00DA52D2" w:rsidRDefault="005D5D23" w:rsidP="009307FD">
      <w:pPr>
        <w:pStyle w:val="BodyTextIndent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Đề cương</w:t>
      </w:r>
      <w:r w:rsidR="00524E61">
        <w:rPr>
          <w:rFonts w:ascii="Arial" w:hAnsi="Arial" w:cs="Arial"/>
          <w:sz w:val="24"/>
        </w:rPr>
        <w:t xml:space="preserve"> phải được sự phê duyệt đồng ý của </w:t>
      </w:r>
      <w:r>
        <w:rPr>
          <w:rFonts w:ascii="Arial" w:hAnsi="Arial" w:cs="Arial"/>
          <w:sz w:val="24"/>
        </w:rPr>
        <w:t>lãnh đạo Bộ môn hoặc</w:t>
      </w:r>
      <w:r w:rsidR="00524E61">
        <w:rPr>
          <w:rFonts w:ascii="Arial" w:hAnsi="Arial" w:cs="Arial"/>
          <w:sz w:val="24"/>
        </w:rPr>
        <w:t xml:space="preserve"> Khoa</w:t>
      </w:r>
    </w:p>
    <w:p w:rsidR="00DA52D2" w:rsidRPr="004F297A" w:rsidRDefault="009307FD" w:rsidP="009307FD">
      <w:pPr>
        <w:pStyle w:val="BodyTextInden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t>Đề cương</w:t>
      </w:r>
      <w:r w:rsidR="00524E61">
        <w:rPr>
          <w:rFonts w:ascii="Arial" w:hAnsi="Arial" w:cs="Arial"/>
          <w:sz w:val="24"/>
        </w:rPr>
        <w:t xml:space="preserve"> nầy cần được sao thành 3 bản, bản chính nộp cho Phòng Đào tạo, 1 bản sao nộp cho </w:t>
      </w:r>
      <w:r>
        <w:rPr>
          <w:rFonts w:ascii="Arial" w:hAnsi="Arial" w:cs="Arial"/>
          <w:sz w:val="24"/>
        </w:rPr>
        <w:t>đơn vị doanh nghiệp</w:t>
      </w:r>
      <w:r w:rsidR="00524E61">
        <w:rPr>
          <w:rFonts w:ascii="Arial" w:hAnsi="Arial" w:cs="Arial"/>
          <w:sz w:val="24"/>
        </w:rPr>
        <w:t xml:space="preserve">, 1 bản </w:t>
      </w:r>
      <w:r>
        <w:rPr>
          <w:rFonts w:ascii="Arial" w:hAnsi="Arial" w:cs="Arial"/>
          <w:sz w:val="24"/>
        </w:rPr>
        <w:t>cá nhân</w:t>
      </w:r>
      <w:r w:rsidR="00524E61">
        <w:rPr>
          <w:rFonts w:ascii="Arial" w:hAnsi="Arial" w:cs="Arial"/>
          <w:sz w:val="24"/>
        </w:rPr>
        <w:t xml:space="preserve"> lưu </w:t>
      </w:r>
      <w:r>
        <w:rPr>
          <w:rFonts w:ascii="Arial" w:hAnsi="Arial" w:cs="Arial"/>
          <w:sz w:val="24"/>
        </w:rPr>
        <w:t>để đính kèm trong báo cáo HKDN</w:t>
      </w:r>
      <w:r w:rsidR="00524E61">
        <w:rPr>
          <w:rFonts w:ascii="Arial" w:hAnsi="Arial" w:cs="Arial"/>
          <w:sz w:val="24"/>
        </w:rPr>
        <w:t>.</w:t>
      </w:r>
    </w:p>
    <w:p w:rsidR="004F297A" w:rsidRPr="004F297A" w:rsidRDefault="009307FD" w:rsidP="009307FD">
      <w:pPr>
        <w:pStyle w:val="BodyTextInden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t>Kế hoạch chi tiết cần nêu rõ công việc dự kiến tham gia, thời gian biểu, đơn vị hoặc cá nhân chủ trì hướng dẫn</w:t>
      </w:r>
      <w:r w:rsidR="004F297A">
        <w:rPr>
          <w:rFonts w:ascii="Arial" w:hAnsi="Arial" w:cs="Arial"/>
          <w:sz w:val="24"/>
        </w:rPr>
        <w:t xml:space="preserve">. </w:t>
      </w:r>
    </w:p>
    <w:p w:rsidR="00E73BE9" w:rsidRPr="009307FD" w:rsidRDefault="009307FD" w:rsidP="009307FD">
      <w:pPr>
        <w:pStyle w:val="BodyTextInden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t>Kết thúc HKDN, sinh viên phải báo cáo về kết quả tham gia HKDN đối chiếu với mục tiêu và kế hoạch đã đăng ký</w:t>
      </w:r>
      <w:r w:rsidR="00E73BE9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 Hội đồng đánh giá gồm GVHD, đại diện Bộ môn - Khoa, đại diện đơn vị doanh nghiệp sẽ phê duyệt và cho điểm kết quả HKDN</w:t>
      </w:r>
    </w:p>
    <w:p w:rsidR="009307FD" w:rsidRPr="004F297A" w:rsidRDefault="009307FD" w:rsidP="009307FD">
      <w:pPr>
        <w:pStyle w:val="BodyTextInden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t>Sinh viên sẽ được cấp chứng nhận tham gia HKDN do nhà trường và đon vị cùng xét cấp.</w:t>
      </w:r>
    </w:p>
    <w:sectPr w:rsidR="009307FD" w:rsidRPr="004F297A">
      <w:pgSz w:w="11909" w:h="16834" w:code="9"/>
      <w:pgMar w:top="864" w:right="864" w:bottom="864" w:left="1152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2EFE"/>
    <w:multiLevelType w:val="hybridMultilevel"/>
    <w:tmpl w:val="E940DC08"/>
    <w:lvl w:ilvl="0" w:tplc="04090007">
      <w:start w:val="1"/>
      <w:numFmt w:val="bullet"/>
      <w:lvlText w:val="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>
    <w:nsid w:val="26EC740B"/>
    <w:multiLevelType w:val="hybridMultilevel"/>
    <w:tmpl w:val="B5ECD45C"/>
    <w:lvl w:ilvl="0" w:tplc="F92CB0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BF0"/>
    <w:rsid w:val="00073DBF"/>
    <w:rsid w:val="00093B80"/>
    <w:rsid w:val="000E32ED"/>
    <w:rsid w:val="00135606"/>
    <w:rsid w:val="00164DFA"/>
    <w:rsid w:val="00166A24"/>
    <w:rsid w:val="00186A53"/>
    <w:rsid w:val="00195FD5"/>
    <w:rsid w:val="001C4E2A"/>
    <w:rsid w:val="001F12BC"/>
    <w:rsid w:val="00217A33"/>
    <w:rsid w:val="002252F9"/>
    <w:rsid w:val="00262144"/>
    <w:rsid w:val="002C43A2"/>
    <w:rsid w:val="002D2C7F"/>
    <w:rsid w:val="002E2B61"/>
    <w:rsid w:val="00340DFF"/>
    <w:rsid w:val="00372990"/>
    <w:rsid w:val="003A2680"/>
    <w:rsid w:val="003B7046"/>
    <w:rsid w:val="003D39B3"/>
    <w:rsid w:val="004A62D2"/>
    <w:rsid w:val="004A696B"/>
    <w:rsid w:val="004F297A"/>
    <w:rsid w:val="00505947"/>
    <w:rsid w:val="00524E61"/>
    <w:rsid w:val="005265E4"/>
    <w:rsid w:val="00546297"/>
    <w:rsid w:val="00583ED9"/>
    <w:rsid w:val="0059005C"/>
    <w:rsid w:val="005D5D23"/>
    <w:rsid w:val="00605CA2"/>
    <w:rsid w:val="00653E5B"/>
    <w:rsid w:val="00727D32"/>
    <w:rsid w:val="00785BB6"/>
    <w:rsid w:val="007D0D0D"/>
    <w:rsid w:val="007F6A26"/>
    <w:rsid w:val="00813C50"/>
    <w:rsid w:val="00850E91"/>
    <w:rsid w:val="0085429D"/>
    <w:rsid w:val="00855B4A"/>
    <w:rsid w:val="00867236"/>
    <w:rsid w:val="0089201E"/>
    <w:rsid w:val="008A2FAE"/>
    <w:rsid w:val="009250EA"/>
    <w:rsid w:val="009307FD"/>
    <w:rsid w:val="00952AAA"/>
    <w:rsid w:val="0097235D"/>
    <w:rsid w:val="009816FF"/>
    <w:rsid w:val="009B2C85"/>
    <w:rsid w:val="00A10C6D"/>
    <w:rsid w:val="00A74048"/>
    <w:rsid w:val="00A746DC"/>
    <w:rsid w:val="00A7573F"/>
    <w:rsid w:val="00AA770A"/>
    <w:rsid w:val="00AD3087"/>
    <w:rsid w:val="00AF1FF7"/>
    <w:rsid w:val="00AF6EE6"/>
    <w:rsid w:val="00B0037E"/>
    <w:rsid w:val="00B0096E"/>
    <w:rsid w:val="00BC3B23"/>
    <w:rsid w:val="00BD0770"/>
    <w:rsid w:val="00C258A1"/>
    <w:rsid w:val="00C57BCB"/>
    <w:rsid w:val="00CA4A91"/>
    <w:rsid w:val="00CB2198"/>
    <w:rsid w:val="00CD264D"/>
    <w:rsid w:val="00D61722"/>
    <w:rsid w:val="00D85DDE"/>
    <w:rsid w:val="00DA52D2"/>
    <w:rsid w:val="00DB4F3A"/>
    <w:rsid w:val="00E326DD"/>
    <w:rsid w:val="00E32AAA"/>
    <w:rsid w:val="00E356C5"/>
    <w:rsid w:val="00E44BF0"/>
    <w:rsid w:val="00E5293C"/>
    <w:rsid w:val="00E652C1"/>
    <w:rsid w:val="00E65F86"/>
    <w:rsid w:val="00E73BE9"/>
    <w:rsid w:val="00EA3229"/>
    <w:rsid w:val="00EB0AFB"/>
    <w:rsid w:val="00F01425"/>
    <w:rsid w:val="00F03CB9"/>
    <w:rsid w:val="00F437A1"/>
    <w:rsid w:val="00F83B89"/>
    <w:rsid w:val="00F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times new roman" w:hAnsi="VNtimes new roma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1750"/>
      </w:tabs>
      <w:spacing w:before="240"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Tahoma" w:hAnsi="Tahoma"/>
      <w:b/>
    </w:rPr>
  </w:style>
  <w:style w:type="paragraph" w:styleId="BodyTextIndent">
    <w:name w:val="Body Text Indent"/>
    <w:basedOn w:val="Normal"/>
    <w:pPr>
      <w:ind w:left="284" w:hanging="284"/>
    </w:pPr>
    <w:rPr>
      <w:rFonts w:ascii="Tahoma" w:hAnsi="Tahoma"/>
      <w:sz w:val="22"/>
    </w:rPr>
  </w:style>
  <w:style w:type="paragraph" w:styleId="Caption">
    <w:name w:val="caption"/>
    <w:basedOn w:val="Normal"/>
    <w:next w:val="Normal"/>
    <w:qFormat/>
    <w:rsid w:val="00524E61"/>
    <w:rPr>
      <w:b/>
      <w:bCs/>
    </w:rPr>
  </w:style>
  <w:style w:type="paragraph" w:styleId="BalloonText">
    <w:name w:val="Balloon Text"/>
    <w:basedOn w:val="Normal"/>
    <w:semiHidden/>
    <w:rsid w:val="00C57B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05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2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times new roman" w:hAnsi="VNtimes new roma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1750"/>
      </w:tabs>
      <w:spacing w:before="240"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Tahoma" w:hAnsi="Tahoma"/>
      <w:b/>
    </w:rPr>
  </w:style>
  <w:style w:type="paragraph" w:styleId="BodyTextIndent">
    <w:name w:val="Body Text Indent"/>
    <w:basedOn w:val="Normal"/>
    <w:pPr>
      <w:ind w:left="284" w:hanging="284"/>
    </w:pPr>
    <w:rPr>
      <w:rFonts w:ascii="Tahoma" w:hAnsi="Tahoma"/>
      <w:sz w:val="22"/>
    </w:rPr>
  </w:style>
  <w:style w:type="paragraph" w:styleId="Caption">
    <w:name w:val="caption"/>
    <w:basedOn w:val="Normal"/>
    <w:next w:val="Normal"/>
    <w:qFormat/>
    <w:rsid w:val="00524E61"/>
    <w:rPr>
      <w:b/>
      <w:bCs/>
    </w:rPr>
  </w:style>
  <w:style w:type="paragraph" w:styleId="BalloonText">
    <w:name w:val="Balloon Text"/>
    <w:basedOn w:val="Normal"/>
    <w:semiHidden/>
    <w:rsid w:val="00C57B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05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2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i.Hari-PC\Downloads\MauDeCuongHKD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MauDeCuongHKDN</Template>
  <TotalTime>850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CDCN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80</cp:revision>
  <cp:lastPrinted>2011-05-11T00:16:00Z</cp:lastPrinted>
  <dcterms:created xsi:type="dcterms:W3CDTF">2017-02-19T00:27:00Z</dcterms:created>
  <dcterms:modified xsi:type="dcterms:W3CDTF">2017-02-23T04:38:00Z</dcterms:modified>
</cp:coreProperties>
</file>